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2716"/>
        <w:gridCol w:w="1491"/>
        <w:gridCol w:w="962"/>
        <w:gridCol w:w="2813"/>
      </w:tblGrid>
      <w:tr w:rsidR="00910CBB" w:rsidTr="008B6C3C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910CBB" w:rsidRDefault="00C4097A" w:rsidP="00C4097A">
            <w:pPr>
              <w:pStyle w:val="Name"/>
              <w:jc w:val="right"/>
            </w:pPr>
            <w:r>
              <w:t xml:space="preserve">Olga </w:t>
            </w:r>
            <w:proofErr w:type="spellStart"/>
            <w:r>
              <w:t>Chumak</w:t>
            </w:r>
            <w:proofErr w:type="spellEnd"/>
          </w:p>
        </w:tc>
      </w:tr>
      <w:tr w:rsidR="007B0F8B" w:rsidRPr="002B68D6" w:rsidTr="00F764BC">
        <w:trPr>
          <w:trHeight w:val="598"/>
        </w:trPr>
        <w:tc>
          <w:tcPr>
            <w:tcW w:w="2471" w:type="pct"/>
            <w:gridSpan w:val="2"/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2529" w:type="pct"/>
            <w:gridSpan w:val="3"/>
            <w:shd w:val="clear" w:color="auto" w:fill="auto"/>
            <w:vAlign w:val="bottom"/>
          </w:tcPr>
          <w:p w:rsidR="00910CBB" w:rsidRPr="001D31AD" w:rsidRDefault="00C4097A" w:rsidP="00C4097A">
            <w:pPr>
              <w:pStyle w:val="PersonalInfoRight"/>
              <w:rPr>
                <w:sz w:val="22"/>
              </w:rPr>
            </w:pPr>
            <w:r>
              <w:rPr>
                <w:rFonts w:ascii="Arial" w:hAnsi="Arial" w:cs="Arial"/>
                <w:szCs w:val="20"/>
                <w:lang w:val="en-GB"/>
              </w:rPr>
              <w:t>Software Engineer</w:t>
            </w:r>
          </w:p>
        </w:tc>
      </w:tr>
      <w:tr w:rsidR="008935FA" w:rsidRPr="00325835" w:rsidTr="008B6C3C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8935FA" w:rsidRPr="00325835" w:rsidRDefault="008935FA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7B0F8B" w:rsidRPr="002B68D6" w:rsidTr="00F764BC">
        <w:trPr>
          <w:trHeight w:val="598"/>
        </w:trPr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935FA" w:rsidRPr="00AD7D85" w:rsidRDefault="008935FA" w:rsidP="007B6E2A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4097A" w:rsidRPr="008935FA" w:rsidRDefault="00C4097A" w:rsidP="00C4097A">
            <w:pPr>
              <w:pStyle w:val="BodyText2"/>
              <w:spacing w:after="0" w:line="240" w:lineRule="auto"/>
              <w:rPr>
                <w:color w:val="404040" w:themeColor="text1" w:themeTint="BF"/>
                <w:sz w:val="20"/>
              </w:rPr>
            </w:pPr>
            <w:r w:rsidRPr="00C4097A">
              <w:rPr>
                <w:rFonts w:asciiTheme="minorHAnsi" w:eastAsiaTheme="minorEastAsia" w:hAnsiTheme="minorHAnsi" w:cstheme="minorBidi"/>
                <w:color w:val="auto"/>
                <w:sz w:val="20"/>
                <w:szCs w:val="22"/>
                <w:lang w:val="en-US"/>
              </w:rPr>
              <w:t>I have over 6 years of experience in IT industry. I have been involved in development of business applications. I was working on requirements analysis and specifications, issues detection, analysis and resolving, coding, testing. I have strong understanding of the object oriented concepts and design patterns. Working in a well-organized team, I have learnt to be a good team player and contribute to the team.</w:t>
            </w:r>
          </w:p>
        </w:tc>
      </w:tr>
      <w:tr w:rsidR="00910CBB" w:rsidRPr="00325835" w:rsidTr="008B6C3C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226A0E" w:rsidTr="00F764BC">
        <w:trPr>
          <w:trHeight w:val="729"/>
        </w:trPr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E5C69" w:rsidRPr="00AD7D85" w:rsidRDefault="008935FA" w:rsidP="00AD7D85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202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C4A2D" w:rsidRPr="007C1956" w:rsidRDefault="002C4A2D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391DE5" w:rsidRP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Software Architecture Design/</w:t>
            </w:r>
            <w:r w:rsidR="00A141EE" w:rsidRPr="00C4097A">
              <w:rPr>
                <w:sz w:val="20"/>
              </w:rPr>
              <w:t xml:space="preserve"> </w:t>
            </w:r>
            <w:r w:rsidRPr="00C4097A">
              <w:rPr>
                <w:sz w:val="20"/>
              </w:rPr>
              <w:t>UML/</w:t>
            </w:r>
            <w:r w:rsidR="00A141EE" w:rsidRPr="00C4097A">
              <w:rPr>
                <w:sz w:val="20"/>
              </w:rPr>
              <w:t xml:space="preserve"> </w:t>
            </w:r>
            <w:r w:rsidRPr="00C4097A">
              <w:rPr>
                <w:sz w:val="20"/>
              </w:rPr>
              <w:t xml:space="preserve">Design Patterns </w:t>
            </w:r>
          </w:p>
          <w:p w:rsidR="00391DE5" w:rsidRP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 xml:space="preserve">RIA Research &amp; Development </w:t>
            </w:r>
          </w:p>
          <w:p w:rsidR="00391DE5" w:rsidRP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 xml:space="preserve">Technical Documentation/Proposals </w:t>
            </w:r>
          </w:p>
          <w:p w:rsid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Java/Swing/JDBC</w:t>
            </w:r>
          </w:p>
          <w:p w:rsidR="00DF1AF9" w:rsidRPr="00C4097A" w:rsidRDefault="00DF1AF9" w:rsidP="00DF1AF9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Ruby</w:t>
            </w:r>
          </w:p>
          <w:p w:rsid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J2EE/JPA</w:t>
            </w:r>
          </w:p>
          <w:p w:rsid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C++</w:t>
            </w:r>
          </w:p>
          <w:p w:rsidR="00391DE5" w:rsidRPr="00C4097A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JavaScript/DHTML/HTML/CSS/Ajax</w:t>
            </w:r>
            <w:r w:rsidR="00DF1AF9">
              <w:rPr>
                <w:sz w:val="20"/>
              </w:rPr>
              <w:t>/</w:t>
            </w:r>
            <w:proofErr w:type="spellStart"/>
            <w:r w:rsidR="00DF1AF9">
              <w:rPr>
                <w:sz w:val="20"/>
              </w:rPr>
              <w:t>jQuery</w:t>
            </w:r>
            <w:proofErr w:type="spellEnd"/>
            <w:r w:rsidRPr="00C4097A">
              <w:rPr>
                <w:sz w:val="20"/>
              </w:rPr>
              <w:t xml:space="preserve"> </w:t>
            </w:r>
          </w:p>
          <w:p w:rsidR="00DF1AF9" w:rsidRPr="006E2699" w:rsidRDefault="00391DE5" w:rsidP="00C4097A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6E2699">
              <w:rPr>
                <w:sz w:val="20"/>
              </w:rPr>
              <w:t>XML</w:t>
            </w:r>
          </w:p>
          <w:p w:rsidR="004E3028" w:rsidRPr="007C1956" w:rsidRDefault="004E302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6E4014" w:rsidRPr="006E4014" w:rsidRDefault="004E3028" w:rsidP="00C4097A">
            <w:pPr>
              <w:pStyle w:val="BulletedList"/>
              <w:rPr>
                <w:sz w:val="20"/>
              </w:rPr>
            </w:pPr>
            <w:r w:rsidRPr="006E4014">
              <w:rPr>
                <w:sz w:val="20"/>
              </w:rPr>
              <w:t>SQL/TSQL</w:t>
            </w:r>
          </w:p>
          <w:p w:rsidR="004E3028" w:rsidRPr="006E4014" w:rsidRDefault="004E3028" w:rsidP="00C4097A">
            <w:pPr>
              <w:pStyle w:val="BulletedList"/>
              <w:rPr>
                <w:sz w:val="20"/>
              </w:rPr>
            </w:pPr>
            <w:r w:rsidRPr="006E4014">
              <w:rPr>
                <w:sz w:val="20"/>
              </w:rPr>
              <w:t>My SQL</w:t>
            </w:r>
          </w:p>
          <w:p w:rsidR="004E3028" w:rsidRDefault="004E3028" w:rsidP="00C4097A">
            <w:pPr>
              <w:pStyle w:val="BulletedList"/>
              <w:rPr>
                <w:sz w:val="20"/>
              </w:rPr>
            </w:pPr>
            <w:r w:rsidRPr="006E4014">
              <w:rPr>
                <w:sz w:val="20"/>
              </w:rPr>
              <w:t xml:space="preserve">Derby </w:t>
            </w:r>
          </w:p>
          <w:p w:rsidR="00F409C3" w:rsidRPr="006E4014" w:rsidRDefault="00F409C3" w:rsidP="00C4097A">
            <w:pPr>
              <w:pStyle w:val="BulletedList"/>
              <w:rPr>
                <w:sz w:val="20"/>
              </w:rPr>
            </w:pPr>
            <w:r w:rsidRPr="00F409C3">
              <w:rPr>
                <w:sz w:val="20"/>
              </w:rPr>
              <w:t>МS SQL Server</w:t>
            </w:r>
          </w:p>
          <w:p w:rsidR="007B0F8B" w:rsidRPr="007C1956" w:rsidRDefault="005F2259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Methodologies</w:t>
            </w:r>
          </w:p>
          <w:p w:rsidR="005F2259" w:rsidRPr="006E4014" w:rsidRDefault="005F2259" w:rsidP="00C4097A">
            <w:pPr>
              <w:pStyle w:val="BulletedList"/>
              <w:rPr>
                <w:sz w:val="20"/>
              </w:rPr>
            </w:pPr>
            <w:r w:rsidRPr="006E4014">
              <w:rPr>
                <w:sz w:val="20"/>
              </w:rPr>
              <w:t>Agile, SCRUM</w:t>
            </w:r>
          </w:p>
          <w:p w:rsidR="005F2259" w:rsidRPr="005F2259" w:rsidRDefault="005F2259" w:rsidP="006E4014">
            <w:pPr>
              <w:pStyle w:val="BulletedList"/>
            </w:pPr>
            <w:r w:rsidRPr="006E4014">
              <w:rPr>
                <w:sz w:val="20"/>
              </w:rPr>
              <w:t>Pair Programming</w:t>
            </w:r>
          </w:p>
        </w:tc>
        <w:tc>
          <w:tcPr>
            <w:tcW w:w="1813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B0F8B" w:rsidRPr="007C1956" w:rsidRDefault="007B0F8B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Frameworks</w:t>
            </w:r>
          </w:p>
          <w:p w:rsidR="007B0F8B" w:rsidRPr="00380FBE" w:rsidRDefault="007B0F8B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JPA</w:t>
            </w:r>
          </w:p>
          <w:p w:rsidR="006E2699" w:rsidRPr="00DF1AF9" w:rsidRDefault="006E2699" w:rsidP="006E2699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DF1AF9">
              <w:rPr>
                <w:sz w:val="20"/>
              </w:rPr>
              <w:t>Backbone.js</w:t>
            </w:r>
          </w:p>
          <w:p w:rsidR="006E2699" w:rsidRPr="00C4097A" w:rsidRDefault="006E2699" w:rsidP="006E2699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C4097A">
              <w:rPr>
                <w:sz w:val="20"/>
              </w:rPr>
              <w:t>Ruby on Rails</w:t>
            </w:r>
          </w:p>
          <w:p w:rsidR="001524A8" w:rsidRPr="007C1956" w:rsidRDefault="001524A8" w:rsidP="005B4D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Application/Web Servers</w:t>
            </w:r>
          </w:p>
          <w:p w:rsidR="001524A8" w:rsidRPr="00380FBE" w:rsidRDefault="001524A8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Apache</w:t>
            </w:r>
          </w:p>
          <w:p w:rsidR="005731A7" w:rsidRPr="007C1956" w:rsidRDefault="005731A7" w:rsidP="001D31A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6E2699" w:rsidRDefault="005731A7" w:rsidP="001D31AD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6E2699">
              <w:rPr>
                <w:sz w:val="20"/>
              </w:rPr>
              <w:t>Eclipse</w:t>
            </w:r>
            <w:r w:rsidR="006E2699">
              <w:rPr>
                <w:sz w:val="20"/>
              </w:rPr>
              <w:t xml:space="preserve">, </w:t>
            </w:r>
            <w:proofErr w:type="spellStart"/>
            <w:r w:rsidR="006E2699">
              <w:rPr>
                <w:sz w:val="20"/>
              </w:rPr>
              <w:t>NetBeans</w:t>
            </w:r>
            <w:proofErr w:type="spellEnd"/>
          </w:p>
          <w:p w:rsidR="003744C8" w:rsidRPr="000F4643" w:rsidRDefault="005731A7" w:rsidP="006E2699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Visio </w:t>
            </w:r>
          </w:p>
        </w:tc>
      </w:tr>
      <w:tr w:rsidR="00380FBE" w:rsidTr="00F764BC">
        <w:trPr>
          <w:trHeight w:val="729"/>
        </w:trPr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380FBE" w:rsidRPr="00AD7D85" w:rsidRDefault="00380FBE" w:rsidP="009C3FC0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202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7C1956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DOS </w:t>
            </w:r>
          </w:p>
          <w:p w:rsidR="00380FBE" w:rsidRPr="00380FBE" w:rsidRDefault="00380FBE" w:rsidP="009C3FC0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95/ 98/ 2000/ XP/ 2003 Server/ Vista</w:t>
            </w:r>
            <w:r w:rsidR="00B11508">
              <w:rPr>
                <w:sz w:val="20"/>
              </w:rPr>
              <w:t>/7</w:t>
            </w:r>
            <w:r w:rsidRPr="00380FBE">
              <w:rPr>
                <w:sz w:val="20"/>
              </w:rPr>
              <w:t xml:space="preserve">  </w:t>
            </w:r>
          </w:p>
          <w:p w:rsidR="00380FBE" w:rsidRPr="007B0F8B" w:rsidRDefault="00380FBE" w:rsidP="009C3FC0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Linux</w:t>
            </w:r>
          </w:p>
        </w:tc>
        <w:tc>
          <w:tcPr>
            <w:tcW w:w="1813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0F4643" w:rsidRDefault="00380FBE" w:rsidP="00B11508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7B0F8B" w:rsidRPr="00325835" w:rsidTr="00F764BC"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325835" w:rsidRDefault="00910CBB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7B0F8B" w:rsidTr="00F764BC">
        <w:tc>
          <w:tcPr>
            <w:tcW w:w="1167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B3F08" w:rsidRPr="00AD7D85" w:rsidRDefault="00931820" w:rsidP="00EA7E7E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60C29" w:rsidRDefault="00160C29" w:rsidP="007B6E2A">
            <w:pPr>
              <w:pStyle w:val="ContentBodyBold"/>
            </w:pPr>
            <w:bookmarkStart w:id="0" w:name="_GoBack"/>
            <w:bookmarkEnd w:id="0"/>
          </w:p>
        </w:tc>
      </w:tr>
      <w:tr w:rsidR="003D3EC5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0F4643" w:rsidRPr="00795923" w:rsidRDefault="00100EE8" w:rsidP="007112D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</w:t>
            </w:r>
            <w:r w:rsidR="007112D4" w:rsidRPr="007112D4">
              <w:rPr>
                <w:b/>
              </w:rPr>
              <w:t>olutions for the direct marketing industry</w:t>
            </w:r>
          </w:p>
        </w:tc>
      </w:tr>
      <w:tr w:rsidR="00226A0E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8A7819" w:rsidP="00411873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Description: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56919" w:rsidRPr="00F56919" w:rsidRDefault="00100EE8" w:rsidP="00F26C6D">
            <w:pPr>
              <w:pStyle w:val="BodyTextIndent"/>
              <w:spacing w:after="0"/>
              <w:ind w:left="0"/>
              <w:rPr>
                <w:rFonts w:ascii="Calibri" w:eastAsia="Calibri" w:hAnsi="Calibri" w:cs="Times New Roman"/>
                <w:sz w:val="20"/>
              </w:rPr>
            </w:pPr>
            <w:r w:rsidRPr="00100EE8">
              <w:rPr>
                <w:sz w:val="20"/>
              </w:rPr>
              <w:t>Delivering technology solutions for the direct marketing industry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411873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Customer: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0F4643" w:rsidRPr="00F56919" w:rsidRDefault="000619CB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 xml:space="preserve">US </w:t>
            </w:r>
            <w:r w:rsidR="006715D9" w:rsidRPr="00F56919">
              <w:rPr>
                <w:sz w:val="20"/>
              </w:rPr>
              <w:t>c</w:t>
            </w:r>
            <w:r w:rsidR="00734827" w:rsidRPr="00F56919">
              <w:rPr>
                <w:sz w:val="20"/>
              </w:rPr>
              <w:t>ompany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Involvement Duration: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7112D4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  <w:r w:rsidR="00CC7565" w:rsidRPr="00F56919">
              <w:rPr>
                <w:sz w:val="20"/>
              </w:rPr>
              <w:t xml:space="preserve"> months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AD7D85" w:rsidP="00411873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0F4643"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F26C6D" w:rsidP="00F26C6D">
            <w:pPr>
              <w:pStyle w:val="BodyTextIndent"/>
              <w:spacing w:after="0"/>
              <w:ind w:left="0"/>
              <w:rPr>
                <w:sz w:val="20"/>
              </w:rPr>
            </w:pPr>
            <w:r w:rsidRPr="00F26C6D">
              <w:rPr>
                <w:sz w:val="20"/>
              </w:rPr>
              <w:t>Data processor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Responsibilities: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F26C6D" w:rsidRDefault="00F26C6D" w:rsidP="009D0AA4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</w:t>
            </w:r>
            <w:r>
              <w:rPr>
                <w:sz w:val="20"/>
              </w:rPr>
              <w:t>ata mining</w:t>
            </w:r>
          </w:p>
          <w:p w:rsidR="000F4643" w:rsidRPr="00F56919" w:rsidRDefault="00F26C6D" w:rsidP="00F26C6D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Data processing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</w:t>
            </w:r>
            <w:r w:rsidR="00664763" w:rsidRPr="008A7819">
              <w:rPr>
                <w:color w:val="31849B" w:themeColor="accent5" w:themeShade="BF"/>
              </w:rPr>
              <w:t>m</w:t>
            </w:r>
            <w:r w:rsidR="00AD7D85"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BE13CD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277112" w:rsidRPr="00F56919">
              <w:rPr>
                <w:sz w:val="20"/>
              </w:rPr>
              <w:t xml:space="preserve"> team members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8A7819" w:rsidRDefault="000F4643" w:rsidP="007B6E2A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 w:rsidR="00F17EE7">
              <w:rPr>
                <w:color w:val="31849B" w:themeColor="accent5" w:themeShade="BF"/>
              </w:rPr>
              <w:t xml:space="preserve"> &amp;</w:t>
            </w:r>
            <w:r w:rsidR="00F17EE7" w:rsidRPr="008A7819">
              <w:rPr>
                <w:color w:val="31849B" w:themeColor="accent5" w:themeShade="BF"/>
              </w:rPr>
              <w:t xml:space="preserve"> Technologies</w:t>
            </w:r>
            <w:r w:rsidR="00F17EE7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F56919" w:rsidRDefault="00977D2B" w:rsidP="00977D2B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</w:rPr>
            </w:pPr>
            <w:r w:rsidRPr="00977D2B">
              <w:rPr>
                <w:rFonts w:ascii="Calibri" w:eastAsia="Calibri" w:hAnsi="Calibri" w:cs="Times New Roman"/>
                <w:sz w:val="20"/>
              </w:rPr>
              <w:t>RDBMS МS SQL Server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0F4643" w:rsidRPr="00024E30" w:rsidRDefault="000F4643" w:rsidP="00024E30">
            <w:pPr>
              <w:pStyle w:val="ContentHeading"/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F4643" w:rsidRPr="000F4643" w:rsidRDefault="000F4643" w:rsidP="000F4643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B6E2A" w:rsidRDefault="00EA7E7E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AA50D6" w:rsidRDefault="009D77EB" w:rsidP="009D77EB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color w:val="404040" w:themeColor="text1" w:themeTint="BF"/>
                <w:sz w:val="20"/>
              </w:rPr>
            </w:pPr>
            <w:r w:rsidRPr="009D77EB">
              <w:rPr>
                <w:b/>
              </w:rPr>
              <w:t>IT Traineeship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8A7819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</w:t>
            </w:r>
            <w:r w:rsidR="00664763">
              <w:rPr>
                <w:color w:val="31849B" w:themeColor="accent5" w:themeShade="BF"/>
              </w:rPr>
              <w:t xml:space="preserve"> Description</w:t>
            </w:r>
            <w:r w:rsidR="00664763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100EE8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Development of DPWS-stack. DPWS (Device Profile for Web Services) allows to discover devices in network and to use the services, which they provide.</w:t>
            </w:r>
          </w:p>
        </w:tc>
      </w:tr>
      <w:tr w:rsidR="00226A0E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EA7E7E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F827E2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827E2">
              <w:rPr>
                <w:rFonts w:ascii="Segoe UI" w:hAnsi="Segoe UI" w:cs="Segoe UI"/>
                <w:color w:val="000000"/>
                <w:sz w:val="18"/>
                <w:szCs w:val="18"/>
              </w:rPr>
              <w:t>German company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F827E2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6 months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="00EA7E7E"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5E680F" w:rsidP="005E680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5E680F">
              <w:rPr>
                <w:rFonts w:ascii="Calibri" w:eastAsia="Calibri" w:hAnsi="Calibri" w:cs="Times New Roman"/>
                <w:sz w:val="20"/>
              </w:rPr>
              <w:t>Software Engineer</w:t>
            </w:r>
            <w:r w:rsidRPr="005E680F">
              <w:rPr>
                <w:rFonts w:ascii="Calibri" w:eastAsia="Calibri" w:hAnsi="Calibri" w:cs="Times New Roman"/>
                <w:sz w:val="20"/>
              </w:rPr>
              <w:t>, QC Engineer</w:t>
            </w:r>
          </w:p>
        </w:tc>
      </w:tr>
      <w:tr w:rsidR="007C4DA4" w:rsidTr="00F764BC">
        <w:trPr>
          <w:trHeight w:val="319"/>
        </w:trPr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5F3BC1" w:rsidRDefault="005F3BC1" w:rsidP="005F3BC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5F3BC1">
              <w:rPr>
                <w:sz w:val="20"/>
              </w:rPr>
              <w:t>writing additional modules</w:t>
            </w:r>
          </w:p>
          <w:p w:rsidR="005F3BC1" w:rsidRPr="00A54918" w:rsidRDefault="005F3BC1" w:rsidP="007408EC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test-cases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F102CB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6</w:t>
            </w:r>
            <w:r w:rsidR="007408EC">
              <w:rPr>
                <w:rFonts w:ascii="Calibri" w:eastAsia="Calibri" w:hAnsi="Calibri" w:cs="Times New Roman"/>
                <w:sz w:val="20"/>
              </w:rPr>
              <w:t xml:space="preserve"> team members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B45F29" w:rsidP="00C65EC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Java, AWT, XML, SOAP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Eclipse</w:t>
            </w: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7B6E2A" w:rsidRPr="007B6E2A" w:rsidRDefault="007B6E2A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7B6E2A" w:rsidRPr="00AA50D6" w:rsidRDefault="007B6E2A" w:rsidP="00C65EC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7B0F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B6E2A" w:rsidRDefault="00EA7E7E" w:rsidP="008A7819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A7E7E" w:rsidRPr="007C75EA" w:rsidRDefault="00F10A75" w:rsidP="00F10A7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>
              <w:rPr>
                <w:b/>
              </w:rPr>
              <w:t>A</w:t>
            </w:r>
            <w:r w:rsidRPr="00F10A75">
              <w:rPr>
                <w:b/>
              </w:rPr>
              <w:t xml:space="preserve">dvertising management system 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8A7819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F10A75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10A75">
              <w:rPr>
                <w:rFonts w:ascii="Calibri" w:eastAsia="Calibri" w:hAnsi="Calibri" w:cs="Times New Roman"/>
                <w:sz w:val="20"/>
              </w:rPr>
              <w:t xml:space="preserve">Classified advertising solution for </w:t>
            </w:r>
            <w:r>
              <w:rPr>
                <w:rFonts w:ascii="Calibri" w:eastAsia="Calibri" w:hAnsi="Calibri" w:cs="Times New Roman"/>
                <w:sz w:val="20"/>
              </w:rPr>
              <w:t xml:space="preserve">a </w:t>
            </w:r>
            <w:r w:rsidRPr="00F10A75">
              <w:rPr>
                <w:rFonts w:ascii="Calibri" w:eastAsia="Calibri" w:hAnsi="Calibri" w:cs="Times New Roman"/>
                <w:sz w:val="20"/>
              </w:rPr>
              <w:t>newspaper</w:t>
            </w:r>
          </w:p>
        </w:tc>
      </w:tr>
      <w:tr w:rsidR="00226A0E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Default="00EA7E7E" w:rsidP="000701F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EA7E7E" w:rsidRPr="0051269A" w:rsidRDefault="00163142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163142">
              <w:rPr>
                <w:rFonts w:ascii="Calibri" w:eastAsia="Calibri" w:hAnsi="Calibri" w:cs="Times New Roman"/>
                <w:sz w:val="20"/>
              </w:rPr>
              <w:t>Ukrainian company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45993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4 months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AD7D85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E45993" w:rsidP="00E45993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Architect, Software Developer, DB Developer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EA7E7E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163142" w:rsidRPr="00163142" w:rsidRDefault="00163142" w:rsidP="00163142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design</w:t>
            </w:r>
          </w:p>
          <w:p w:rsidR="00EA7E7E" w:rsidRPr="00A54918" w:rsidRDefault="00163142" w:rsidP="00163142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development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AD7D85" w:rsidP="00664763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D160E8" w:rsidP="00D160E8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 team member</w:t>
            </w:r>
          </w:p>
        </w:tc>
      </w:tr>
      <w:tr w:rsidR="007C4DA4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7E7E" w:rsidRPr="007C1956" w:rsidRDefault="000003D2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EA7E7E" w:rsidRPr="0051269A" w:rsidRDefault="00531A0F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Java, JPA, Swing, SQL,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NetBeans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Apache Derby.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8A7819" w:rsidRDefault="00976B8B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976B8B" w:rsidP="0051269A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6E03A7" w:rsidP="006E03A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6E03A7">
              <w:rPr>
                <w:b/>
              </w:rPr>
              <w:t>International ERP system</w:t>
            </w:r>
          </w:p>
        </w:tc>
      </w:tr>
      <w:tr w:rsidR="00976B8B" w:rsidTr="00F764BC">
        <w:trPr>
          <w:trHeight w:val="229"/>
        </w:trPr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310732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Solution is intended to assist companies by providing support for customer relationships, sales, inventory, operations, financials and human resources.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51269A" w:rsidRDefault="009C3387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Ukrainian company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FB6A87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7 months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51269A" w:rsidRDefault="00C5009F" w:rsidP="009C3FC0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Designer</w:t>
            </w:r>
            <w:r w:rsidR="00B96193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</w:t>
            </w:r>
            <w:r w:rsidR="00B96193" w:rsidRPr="00B96193">
              <w:rPr>
                <w:rFonts w:ascii="Segoe UI" w:hAnsi="Segoe UI" w:cs="Segoe UI"/>
                <w:color w:val="000000"/>
                <w:sz w:val="18"/>
                <w:szCs w:val="18"/>
              </w:rPr>
              <w:t>Technical writer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C5009F" w:rsidRPr="00C5009F" w:rsidRDefault="00C5009F" w:rsidP="00C5009F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reating a multilingual user interface (English, Russian, German)</w:t>
            </w:r>
          </w:p>
          <w:p w:rsidR="00976B8B" w:rsidRPr="00A54918" w:rsidRDefault="00C5009F" w:rsidP="00C5009F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built-in help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31936" w:rsidRDefault="00F764BC" w:rsidP="009C3FC0">
            <w:pPr>
              <w:pStyle w:val="ListParagraph"/>
              <w:ind w:left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31936">
              <w:rPr>
                <w:rFonts w:ascii="Segoe UI" w:hAnsi="Segoe UI" w:cs="Segoe UI"/>
                <w:color w:val="000000"/>
                <w:sz w:val="18"/>
                <w:szCs w:val="18"/>
              </w:rPr>
              <w:t>5</w:t>
            </w:r>
            <w:r w:rsidR="00C5009F" w:rsidRPr="00A3193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team members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31936" w:rsidRDefault="00070B91" w:rsidP="009C3FC0">
            <w:pPr>
              <w:pStyle w:val="ListParagraph"/>
              <w:ind w:left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3193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1C, HTML, </w:t>
            </w:r>
            <w:r w:rsidRPr="00A31936">
              <w:rPr>
                <w:rFonts w:ascii="Segoe UI" w:hAnsi="Segoe UI" w:cs="Segoe UI"/>
                <w:color w:val="000000"/>
                <w:sz w:val="18"/>
                <w:szCs w:val="18"/>
              </w:rPr>
              <w:t>1C:Enterprise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A50D6" w:rsidRDefault="00976B8B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B6E2A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976B8B" w:rsidRPr="007C75EA" w:rsidRDefault="003D31A3" w:rsidP="003D31A3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color w:val="404040" w:themeColor="text1" w:themeTint="BF"/>
              </w:rPr>
            </w:pPr>
            <w:r w:rsidRPr="003D31A3">
              <w:rPr>
                <w:b/>
              </w:rPr>
              <w:t>International ERP system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A31936" w:rsidRDefault="00261944" w:rsidP="009C3FC0">
            <w:pPr>
              <w:pStyle w:val="ListParagraph"/>
              <w:ind w:left="0"/>
              <w:jc w:val="both"/>
              <w:rPr>
                <w:sz w:val="20"/>
              </w:rPr>
            </w:pPr>
            <w:r w:rsidRPr="00A31936">
              <w:rPr>
                <w:sz w:val="20"/>
              </w:rPr>
              <w:t>Solution is intended to assist companies by providing support for customer relationships, sales, inventory, operations, financials and human resources.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Default="00976B8B" w:rsidP="009C3FC0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976B8B" w:rsidRPr="00A31936" w:rsidRDefault="00261944" w:rsidP="009C3FC0">
            <w:pPr>
              <w:pStyle w:val="ListParagraph"/>
              <w:ind w:left="0"/>
              <w:jc w:val="both"/>
              <w:rPr>
                <w:sz w:val="20"/>
              </w:rPr>
            </w:pPr>
            <w:r w:rsidRPr="00A31936">
              <w:rPr>
                <w:sz w:val="20"/>
              </w:rPr>
              <w:t>German company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31936" w:rsidRDefault="00261944" w:rsidP="009C3FC0">
            <w:pPr>
              <w:pStyle w:val="ListParagraph"/>
              <w:ind w:left="0"/>
              <w:jc w:val="both"/>
              <w:rPr>
                <w:sz w:val="20"/>
              </w:rPr>
            </w:pPr>
            <w:r w:rsidRPr="00A31936">
              <w:rPr>
                <w:sz w:val="20"/>
              </w:rPr>
              <w:t>28 months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976B8B" w:rsidRPr="00A31936" w:rsidRDefault="00261944" w:rsidP="0026194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sz w:val="20"/>
              </w:rPr>
            </w:pPr>
            <w:r w:rsidRPr="00A31936">
              <w:rPr>
                <w:sz w:val="20"/>
              </w:rPr>
              <w:t>Software Developer, QC Engineer, Customer Support Engineer.</w:t>
            </w:r>
          </w:p>
        </w:tc>
      </w:tr>
      <w:tr w:rsidR="00976B8B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76B8B" w:rsidRPr="007C1956" w:rsidRDefault="00976B8B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06087B" w:rsidRDefault="0006087B" w:rsidP="0006087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06087B">
              <w:rPr>
                <w:sz w:val="20"/>
              </w:rPr>
              <w:t>Problem investigation</w:t>
            </w:r>
          </w:p>
          <w:p w:rsidR="0006087B" w:rsidRDefault="0006087B" w:rsidP="0006087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06087B">
              <w:rPr>
                <w:sz w:val="20"/>
              </w:rPr>
              <w:t xml:space="preserve"> writing additional modules</w:t>
            </w:r>
          </w:p>
          <w:p w:rsidR="0006087B" w:rsidRDefault="0006087B" w:rsidP="0006087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06087B">
              <w:rPr>
                <w:sz w:val="20"/>
              </w:rPr>
              <w:t xml:space="preserve"> functional testing</w:t>
            </w:r>
          </w:p>
          <w:p w:rsidR="00976B8B" w:rsidRPr="00A54918" w:rsidRDefault="0006087B" w:rsidP="0006087B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 customer support</w:t>
            </w:r>
          </w:p>
        </w:tc>
      </w:tr>
      <w:tr w:rsidR="00F764BC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764BC" w:rsidRPr="007C1956" w:rsidRDefault="00F764BC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F764BC" w:rsidRPr="00A31936" w:rsidRDefault="00F764BC" w:rsidP="005713B4">
            <w:pPr>
              <w:pStyle w:val="ListParagraph"/>
              <w:ind w:left="0"/>
              <w:jc w:val="both"/>
              <w:rPr>
                <w:sz w:val="20"/>
              </w:rPr>
            </w:pPr>
            <w:r w:rsidRPr="00A31936">
              <w:rPr>
                <w:sz w:val="20"/>
              </w:rPr>
              <w:t>5 team members</w:t>
            </w:r>
          </w:p>
        </w:tc>
      </w:tr>
      <w:tr w:rsidR="00F764BC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764BC" w:rsidRPr="007C1956" w:rsidRDefault="00F764BC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F764BC" w:rsidRPr="00A31936" w:rsidRDefault="005B40FD" w:rsidP="005B40FD">
            <w:pPr>
              <w:pStyle w:val="ListParagraph"/>
              <w:ind w:left="0"/>
              <w:jc w:val="both"/>
              <w:rPr>
                <w:sz w:val="20"/>
              </w:rPr>
            </w:pPr>
            <w:r w:rsidRPr="00A31936">
              <w:rPr>
                <w:sz w:val="20"/>
              </w:rPr>
              <w:t xml:space="preserve">1C, </w:t>
            </w:r>
            <w:r w:rsidRPr="00A31936">
              <w:rPr>
                <w:sz w:val="20"/>
              </w:rPr>
              <w:t>SQL</w:t>
            </w:r>
            <w:r w:rsidRPr="00A31936">
              <w:rPr>
                <w:sz w:val="20"/>
              </w:rPr>
              <w:t>,</w:t>
            </w:r>
            <w:r w:rsidRPr="00A31936">
              <w:rPr>
                <w:sz w:val="20"/>
              </w:rPr>
              <w:t xml:space="preserve"> </w:t>
            </w:r>
            <w:r w:rsidRPr="00A31936">
              <w:rPr>
                <w:sz w:val="20"/>
              </w:rPr>
              <w:t>1C:Enterprise</w:t>
            </w:r>
          </w:p>
        </w:tc>
      </w:tr>
      <w:tr w:rsidR="00F764BC" w:rsidTr="00F764BC">
        <w:tc>
          <w:tcPr>
            <w:tcW w:w="1167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764BC" w:rsidRPr="007C1956" w:rsidRDefault="00F764BC" w:rsidP="009C3FC0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</w:tcBorders>
          </w:tcPr>
          <w:p w:rsidR="00F764BC" w:rsidRPr="00AA50D6" w:rsidRDefault="00F764BC" w:rsidP="009C3FC0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764BC" w:rsidTr="00F764BC">
        <w:tc>
          <w:tcPr>
            <w:tcW w:w="1167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764BC" w:rsidRPr="007C1956" w:rsidRDefault="00F764BC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764BC" w:rsidRPr="00AA50D6" w:rsidRDefault="00F764BC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764BC" w:rsidRPr="00325835" w:rsidTr="00F764BC"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764BC" w:rsidRPr="007C1956" w:rsidRDefault="00F764BC" w:rsidP="000701F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764BC" w:rsidRPr="007C1956" w:rsidRDefault="00F764BC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764BC" w:rsidTr="00E81131"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764BC" w:rsidRPr="00024E30" w:rsidRDefault="00F764BC" w:rsidP="00AA50D6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Certifications</w:t>
            </w:r>
          </w:p>
        </w:tc>
        <w:tc>
          <w:tcPr>
            <w:tcW w:w="248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764BC" w:rsidRPr="00574C0C" w:rsidRDefault="007F7E5C" w:rsidP="00C65ECC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F7E5C">
              <w:rPr>
                <w:sz w:val="20"/>
                <w:szCs w:val="20"/>
              </w:rPr>
              <w:t xml:space="preserve">evelopment of rich internet applications using Ruby and </w:t>
            </w:r>
            <w:r w:rsidRPr="007F7E5C">
              <w:rPr>
                <w:sz w:val="20"/>
                <w:szCs w:val="20"/>
              </w:rPr>
              <w:lastRenderedPageBreak/>
              <w:t>JavaScript</w:t>
            </w:r>
            <w:r w:rsidR="00E81131">
              <w:rPr>
                <w:sz w:val="20"/>
                <w:szCs w:val="20"/>
              </w:rPr>
              <w:t xml:space="preserve">                                                                                        </w:t>
            </w:r>
          </w:p>
          <w:p w:rsidR="00F764BC" w:rsidRPr="00574C0C" w:rsidRDefault="00E81131" w:rsidP="00E81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352" w:type="pct"/>
            <w:tcBorders>
              <w:top w:val="single" w:sz="4" w:space="0" w:color="D9D9D9" w:themeColor="background1" w:themeShade="D9"/>
            </w:tcBorders>
            <w:vAlign w:val="center"/>
          </w:tcPr>
          <w:p w:rsidR="00F764BC" w:rsidRPr="00574C0C" w:rsidRDefault="00E81131" w:rsidP="00E8113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</w:t>
            </w:r>
            <w:proofErr w:type="spellStart"/>
            <w:r w:rsidR="008F45B3">
              <w:rPr>
                <w:sz w:val="20"/>
              </w:rPr>
              <w:t>SoftServe</w:t>
            </w:r>
            <w:proofErr w:type="spellEnd"/>
            <w:r w:rsidR="008F45B3">
              <w:rPr>
                <w:sz w:val="20"/>
              </w:rPr>
              <w:t xml:space="preserve"> University</w:t>
            </w:r>
          </w:p>
        </w:tc>
      </w:tr>
      <w:tr w:rsidR="00F764BC" w:rsidRPr="00325835" w:rsidTr="00F764BC"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764BC" w:rsidRPr="00325835" w:rsidRDefault="00F764BC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764BC" w:rsidRPr="00325835" w:rsidRDefault="00F764BC" w:rsidP="00325835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764BC" w:rsidTr="00F764BC">
        <w:tc>
          <w:tcPr>
            <w:tcW w:w="116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764BC" w:rsidRPr="00024E30" w:rsidRDefault="00F764BC" w:rsidP="00AA50D6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Education</w:t>
            </w:r>
          </w:p>
        </w:tc>
        <w:tc>
          <w:tcPr>
            <w:tcW w:w="383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937D8" w:rsidRPr="009937D8" w:rsidRDefault="009937D8" w:rsidP="009937D8">
            <w:pPr>
              <w:pStyle w:val="Heading2"/>
              <w:tabs>
                <w:tab w:val="clear" w:pos="3870"/>
                <w:tab w:val="center" w:pos="6120"/>
              </w:tabs>
              <w:ind w:firstLine="0"/>
            </w:pPr>
            <w:r w:rsidRPr="009937D8">
              <w:t xml:space="preserve">M Sc Degree in Computer Science </w:t>
            </w:r>
          </w:p>
          <w:p w:rsidR="00A00DEE" w:rsidRDefault="00A00DEE" w:rsidP="00A00DE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Sevastopol National Technical University </w:t>
            </w:r>
          </w:p>
          <w:p w:rsidR="009937D8" w:rsidRDefault="009937D8" w:rsidP="00A00DEE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Department of Computer Engineering</w:t>
            </w:r>
          </w:p>
          <w:p w:rsidR="00F764BC" w:rsidRPr="00574C0C" w:rsidRDefault="00F764BC" w:rsidP="009937D8">
            <w:r w:rsidRPr="009937D8">
              <w:rPr>
                <w:sz w:val="20"/>
              </w:rPr>
              <w:t xml:space="preserve">Graduated in </w:t>
            </w:r>
            <w:r w:rsidR="009937D8">
              <w:rPr>
                <w:sz w:val="20"/>
              </w:rPr>
              <w:t>2006</w:t>
            </w:r>
          </w:p>
        </w:tc>
      </w:tr>
    </w:tbl>
    <w:p w:rsidR="00910CBB" w:rsidRDefault="00910CBB" w:rsidP="00024E30"/>
    <w:sectPr w:rsidR="00910CBB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46" w:rsidRDefault="00BF6D46">
      <w:pPr>
        <w:spacing w:after="0" w:line="240" w:lineRule="auto"/>
      </w:pPr>
      <w:r>
        <w:separator/>
      </w:r>
    </w:p>
  </w:endnote>
  <w:endnote w:type="continuationSeparator" w:id="0">
    <w:p w:rsidR="00BF6D46" w:rsidRDefault="00BF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CT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E35636">
          <w:rPr>
            <w:noProof/>
            <w:color w:val="808080" w:themeColor="background1" w:themeShade="80"/>
          </w:rPr>
          <w:t>3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46" w:rsidRDefault="00BF6D46">
      <w:pPr>
        <w:spacing w:after="0" w:line="240" w:lineRule="auto"/>
      </w:pPr>
      <w:r>
        <w:separator/>
      </w:r>
    </w:p>
  </w:footnote>
  <w:footnote w:type="continuationSeparator" w:id="0">
    <w:p w:rsidR="00BF6D46" w:rsidRDefault="00BF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C5" w:rsidRDefault="00977D2B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Olga </w:t>
    </w:r>
    <w:proofErr w:type="spellStart"/>
    <w:r>
      <w:rPr>
        <w:color w:val="A6A6A6" w:themeColor="background1" w:themeShade="A6"/>
      </w:rPr>
      <w:t>Chumak</w:t>
    </w:r>
    <w:proofErr w:type="spellEnd"/>
  </w:p>
  <w:p w:rsidR="003D3EC5" w:rsidRPr="003D3EC5" w:rsidRDefault="00977D2B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Software Engineer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75" w:rsidRDefault="00CF140C" w:rsidP="00CF140C">
    <w:pPr>
      <w:pStyle w:val="Header"/>
      <w:ind w:left="-810"/>
      <w:jc w:val="both"/>
    </w:pPr>
    <w:r w:rsidRPr="00412ED9">
      <w:rPr>
        <w:noProof/>
      </w:rPr>
      <w:drawing>
        <wp:inline distT="0" distB="0" distL="0" distR="0" wp14:anchorId="163D9FA6" wp14:editId="55225787">
          <wp:extent cx="4462272" cy="530352"/>
          <wp:effectExtent l="0" t="0" r="0" b="0"/>
          <wp:docPr id="6" name="Picture 0" descr="SoftServe Logo with 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tServe Logo with 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62272" cy="530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C9"/>
    <w:rsid w:val="000003D2"/>
    <w:rsid w:val="00023A4F"/>
    <w:rsid w:val="00024E30"/>
    <w:rsid w:val="00050943"/>
    <w:rsid w:val="00055469"/>
    <w:rsid w:val="0006087B"/>
    <w:rsid w:val="00060E85"/>
    <w:rsid w:val="000619CB"/>
    <w:rsid w:val="000659D9"/>
    <w:rsid w:val="00070B91"/>
    <w:rsid w:val="00075F75"/>
    <w:rsid w:val="00091DC5"/>
    <w:rsid w:val="000C7EED"/>
    <w:rsid w:val="000F1844"/>
    <w:rsid w:val="000F4643"/>
    <w:rsid w:val="00100EE8"/>
    <w:rsid w:val="00134FA4"/>
    <w:rsid w:val="0014166B"/>
    <w:rsid w:val="001524A8"/>
    <w:rsid w:val="00160C29"/>
    <w:rsid w:val="00163142"/>
    <w:rsid w:val="00183D7A"/>
    <w:rsid w:val="001B3F27"/>
    <w:rsid w:val="001D31AD"/>
    <w:rsid w:val="001E5C69"/>
    <w:rsid w:val="00205575"/>
    <w:rsid w:val="00206987"/>
    <w:rsid w:val="00226A0E"/>
    <w:rsid w:val="0025648A"/>
    <w:rsid w:val="00261944"/>
    <w:rsid w:val="00265344"/>
    <w:rsid w:val="00277112"/>
    <w:rsid w:val="0029788B"/>
    <w:rsid w:val="002A7C28"/>
    <w:rsid w:val="002B68D6"/>
    <w:rsid w:val="002C4A2D"/>
    <w:rsid w:val="002C597E"/>
    <w:rsid w:val="00310732"/>
    <w:rsid w:val="00325835"/>
    <w:rsid w:val="00355E3B"/>
    <w:rsid w:val="003744C8"/>
    <w:rsid w:val="00374D9E"/>
    <w:rsid w:val="00380FBE"/>
    <w:rsid w:val="00391DE5"/>
    <w:rsid w:val="003A456B"/>
    <w:rsid w:val="003C01EE"/>
    <w:rsid w:val="003D31A3"/>
    <w:rsid w:val="003D3EC5"/>
    <w:rsid w:val="003F3D17"/>
    <w:rsid w:val="00407922"/>
    <w:rsid w:val="00411873"/>
    <w:rsid w:val="004223B2"/>
    <w:rsid w:val="00432CF4"/>
    <w:rsid w:val="004513B2"/>
    <w:rsid w:val="00454343"/>
    <w:rsid w:val="00460E85"/>
    <w:rsid w:val="00474573"/>
    <w:rsid w:val="004E3028"/>
    <w:rsid w:val="005062E9"/>
    <w:rsid w:val="0051269A"/>
    <w:rsid w:val="00526ED6"/>
    <w:rsid w:val="00531A0F"/>
    <w:rsid w:val="00544630"/>
    <w:rsid w:val="005731A7"/>
    <w:rsid w:val="00574C0C"/>
    <w:rsid w:val="005B40FD"/>
    <w:rsid w:val="005B4D9F"/>
    <w:rsid w:val="005E680F"/>
    <w:rsid w:val="005F2259"/>
    <w:rsid w:val="005F3BC1"/>
    <w:rsid w:val="005F52A2"/>
    <w:rsid w:val="00604307"/>
    <w:rsid w:val="00611990"/>
    <w:rsid w:val="00624B86"/>
    <w:rsid w:val="006321C9"/>
    <w:rsid w:val="00647056"/>
    <w:rsid w:val="00664763"/>
    <w:rsid w:val="006715D9"/>
    <w:rsid w:val="00685C27"/>
    <w:rsid w:val="00695418"/>
    <w:rsid w:val="006A1527"/>
    <w:rsid w:val="006A2E83"/>
    <w:rsid w:val="006C3BF6"/>
    <w:rsid w:val="006C7E91"/>
    <w:rsid w:val="006D17F3"/>
    <w:rsid w:val="006E03A7"/>
    <w:rsid w:val="006E2699"/>
    <w:rsid w:val="006E4014"/>
    <w:rsid w:val="006E483B"/>
    <w:rsid w:val="007112D4"/>
    <w:rsid w:val="00722085"/>
    <w:rsid w:val="0072369E"/>
    <w:rsid w:val="00734827"/>
    <w:rsid w:val="00735394"/>
    <w:rsid w:val="007408EC"/>
    <w:rsid w:val="00747486"/>
    <w:rsid w:val="00747DC0"/>
    <w:rsid w:val="00771087"/>
    <w:rsid w:val="00795923"/>
    <w:rsid w:val="007B0F8B"/>
    <w:rsid w:val="007B6E2A"/>
    <w:rsid w:val="007C1956"/>
    <w:rsid w:val="007C4DA4"/>
    <w:rsid w:val="007C75EA"/>
    <w:rsid w:val="007D39B2"/>
    <w:rsid w:val="007E0279"/>
    <w:rsid w:val="007F7E5C"/>
    <w:rsid w:val="00827DC7"/>
    <w:rsid w:val="00832EBE"/>
    <w:rsid w:val="00847068"/>
    <w:rsid w:val="00887140"/>
    <w:rsid w:val="008935D4"/>
    <w:rsid w:val="008935FA"/>
    <w:rsid w:val="0089392E"/>
    <w:rsid w:val="008A7819"/>
    <w:rsid w:val="008B6C3C"/>
    <w:rsid w:val="008C0EA3"/>
    <w:rsid w:val="008F3439"/>
    <w:rsid w:val="008F45B3"/>
    <w:rsid w:val="00901622"/>
    <w:rsid w:val="00905BAA"/>
    <w:rsid w:val="00910CBB"/>
    <w:rsid w:val="00931820"/>
    <w:rsid w:val="00976B8B"/>
    <w:rsid w:val="00977D2B"/>
    <w:rsid w:val="0098584C"/>
    <w:rsid w:val="009937D8"/>
    <w:rsid w:val="00993D17"/>
    <w:rsid w:val="009B3F08"/>
    <w:rsid w:val="009B729B"/>
    <w:rsid w:val="009C3387"/>
    <w:rsid w:val="009D0AA4"/>
    <w:rsid w:val="009D28D7"/>
    <w:rsid w:val="009D77EB"/>
    <w:rsid w:val="00A00DEE"/>
    <w:rsid w:val="00A141EE"/>
    <w:rsid w:val="00A31936"/>
    <w:rsid w:val="00A5422D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11508"/>
    <w:rsid w:val="00B45F29"/>
    <w:rsid w:val="00B51F59"/>
    <w:rsid w:val="00B767E3"/>
    <w:rsid w:val="00B863C7"/>
    <w:rsid w:val="00B96193"/>
    <w:rsid w:val="00BA1C87"/>
    <w:rsid w:val="00BB07F2"/>
    <w:rsid w:val="00BE13CD"/>
    <w:rsid w:val="00BF6D46"/>
    <w:rsid w:val="00C1157E"/>
    <w:rsid w:val="00C11ECF"/>
    <w:rsid w:val="00C21D24"/>
    <w:rsid w:val="00C4097A"/>
    <w:rsid w:val="00C5009F"/>
    <w:rsid w:val="00C65ECC"/>
    <w:rsid w:val="00C95D8E"/>
    <w:rsid w:val="00CB0A11"/>
    <w:rsid w:val="00CB72E8"/>
    <w:rsid w:val="00CC46BC"/>
    <w:rsid w:val="00CC7565"/>
    <w:rsid w:val="00CF140C"/>
    <w:rsid w:val="00D160E8"/>
    <w:rsid w:val="00D313CE"/>
    <w:rsid w:val="00D62036"/>
    <w:rsid w:val="00D76374"/>
    <w:rsid w:val="00DC6618"/>
    <w:rsid w:val="00DF1AF9"/>
    <w:rsid w:val="00E02D4E"/>
    <w:rsid w:val="00E10810"/>
    <w:rsid w:val="00E35636"/>
    <w:rsid w:val="00E45993"/>
    <w:rsid w:val="00E81131"/>
    <w:rsid w:val="00EA7E7E"/>
    <w:rsid w:val="00EB32B3"/>
    <w:rsid w:val="00EB65A9"/>
    <w:rsid w:val="00EF2F79"/>
    <w:rsid w:val="00EF60B5"/>
    <w:rsid w:val="00F00E0B"/>
    <w:rsid w:val="00F04469"/>
    <w:rsid w:val="00F07F98"/>
    <w:rsid w:val="00F102CB"/>
    <w:rsid w:val="00F10A75"/>
    <w:rsid w:val="00F17EE7"/>
    <w:rsid w:val="00F26C6D"/>
    <w:rsid w:val="00F356BB"/>
    <w:rsid w:val="00F409C3"/>
    <w:rsid w:val="00F44F1B"/>
    <w:rsid w:val="00F56919"/>
    <w:rsid w:val="00F70145"/>
    <w:rsid w:val="00F764BC"/>
    <w:rsid w:val="00F827E2"/>
    <w:rsid w:val="00F83DE6"/>
    <w:rsid w:val="00FB6A87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nhideWhenUsed/>
    <w:qFormat/>
    <w:rsid w:val="009937D8"/>
    <w:pPr>
      <w:keepNext/>
      <w:tabs>
        <w:tab w:val="left" w:pos="3870"/>
        <w:tab w:val="right" w:pos="9360"/>
      </w:tabs>
      <w:overflowPunct w:val="0"/>
      <w:autoSpaceDE w:val="0"/>
      <w:autoSpaceDN w:val="0"/>
      <w:adjustRightInd w:val="0"/>
      <w:spacing w:after="120" w:line="240" w:lineRule="auto"/>
      <w:ind w:firstLine="360"/>
      <w:outlineLvl w:val="1"/>
    </w:pPr>
    <w:rPr>
      <w:rFonts w:ascii="Times New Roman" w:eastAsia="Times New Roman" w:hAnsi="Times New Roman" w:cs="Times New Roman"/>
      <w:b/>
      <w:bCs/>
      <w:noProof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C4097A"/>
    <w:pPr>
      <w:overflowPunct w:val="0"/>
      <w:autoSpaceDE w:val="0"/>
      <w:autoSpaceDN w:val="0"/>
      <w:adjustRightInd w:val="0"/>
      <w:spacing w:after="120" w:line="480" w:lineRule="auto"/>
    </w:pPr>
    <w:rPr>
      <w:rFonts w:ascii="PragmaticaCTT" w:eastAsia="Times New Roman" w:hAnsi="PragmaticaCTT" w:cs="Times New Roman"/>
      <w:color w:val="000000"/>
      <w:sz w:val="24"/>
      <w:szCs w:val="24"/>
      <w:lang w:val="x-none"/>
    </w:rPr>
  </w:style>
  <w:style w:type="character" w:customStyle="1" w:styleId="BodyText2Char">
    <w:name w:val="Body Text 2 Char"/>
    <w:basedOn w:val="DefaultParagraphFont"/>
    <w:link w:val="BodyText2"/>
    <w:rsid w:val="00C4097A"/>
    <w:rPr>
      <w:rFonts w:ascii="PragmaticaCTT" w:eastAsia="Times New Roman" w:hAnsi="PragmaticaCTT" w:cs="Times New Roman"/>
      <w:color w:val="000000"/>
      <w:sz w:val="24"/>
      <w:szCs w:val="24"/>
      <w:lang w:val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7112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112D4"/>
  </w:style>
  <w:style w:type="character" w:customStyle="1" w:styleId="Heading2Char">
    <w:name w:val="Heading 2 Char"/>
    <w:basedOn w:val="DefaultParagraphFont"/>
    <w:link w:val="Heading2"/>
    <w:rsid w:val="009937D8"/>
    <w:rPr>
      <w:rFonts w:ascii="Times New Roman" w:eastAsia="Times New Roman" w:hAnsi="Times New Roman" w:cs="Times New Roman"/>
      <w:b/>
      <w:bCs/>
      <w:noProof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nhideWhenUsed/>
    <w:qFormat/>
    <w:rsid w:val="009937D8"/>
    <w:pPr>
      <w:keepNext/>
      <w:tabs>
        <w:tab w:val="left" w:pos="3870"/>
        <w:tab w:val="right" w:pos="9360"/>
      </w:tabs>
      <w:overflowPunct w:val="0"/>
      <w:autoSpaceDE w:val="0"/>
      <w:autoSpaceDN w:val="0"/>
      <w:adjustRightInd w:val="0"/>
      <w:spacing w:after="120" w:line="240" w:lineRule="auto"/>
      <w:ind w:firstLine="360"/>
      <w:outlineLvl w:val="1"/>
    </w:pPr>
    <w:rPr>
      <w:rFonts w:ascii="Times New Roman" w:eastAsia="Times New Roman" w:hAnsi="Times New Roman" w:cs="Times New Roman"/>
      <w:b/>
      <w:bCs/>
      <w:noProof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C4097A"/>
    <w:pPr>
      <w:overflowPunct w:val="0"/>
      <w:autoSpaceDE w:val="0"/>
      <w:autoSpaceDN w:val="0"/>
      <w:adjustRightInd w:val="0"/>
      <w:spacing w:after="120" w:line="480" w:lineRule="auto"/>
    </w:pPr>
    <w:rPr>
      <w:rFonts w:ascii="PragmaticaCTT" w:eastAsia="Times New Roman" w:hAnsi="PragmaticaCTT" w:cs="Times New Roman"/>
      <w:color w:val="000000"/>
      <w:sz w:val="24"/>
      <w:szCs w:val="24"/>
      <w:lang w:val="x-none"/>
    </w:rPr>
  </w:style>
  <w:style w:type="character" w:customStyle="1" w:styleId="BodyText2Char">
    <w:name w:val="Body Text 2 Char"/>
    <w:basedOn w:val="DefaultParagraphFont"/>
    <w:link w:val="BodyText2"/>
    <w:rsid w:val="00C4097A"/>
    <w:rPr>
      <w:rFonts w:ascii="PragmaticaCTT" w:eastAsia="Times New Roman" w:hAnsi="PragmaticaCTT" w:cs="Times New Roman"/>
      <w:color w:val="000000"/>
      <w:sz w:val="24"/>
      <w:szCs w:val="24"/>
      <w:lang w:val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7112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112D4"/>
  </w:style>
  <w:style w:type="character" w:customStyle="1" w:styleId="Heading2Char">
    <w:name w:val="Heading 2 Char"/>
    <w:basedOn w:val="DefaultParagraphFont"/>
    <w:link w:val="Heading2"/>
    <w:rsid w:val="009937D8"/>
    <w:rPr>
      <w:rFonts w:ascii="Times New Roman" w:eastAsia="Times New Roman" w:hAnsi="Times New Roman" w:cs="Times New Roman"/>
      <w:b/>
      <w:bCs/>
      <w:noProof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CO\Backup\Olha%20Klok\TEMPLATE%20Library_new\Resume%20Template\Resume%20Template%20(201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E8B01E42-837A-42E5-B768-D24D4538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(2012).dotx</Template>
  <TotalTime>71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SoftServe, Inc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Chumak</dc:creator>
  <cp:lastModifiedBy>Olga Chumak</cp:lastModifiedBy>
  <cp:revision>79</cp:revision>
  <cp:lastPrinted>2010-08-19T13:50:00Z</cp:lastPrinted>
  <dcterms:created xsi:type="dcterms:W3CDTF">2013-03-28T12:36:00Z</dcterms:created>
  <dcterms:modified xsi:type="dcterms:W3CDTF">2013-03-28T16:31:00Z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